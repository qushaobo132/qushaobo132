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 transform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旋转rotate()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 xml:space="preserve">transform:rotate(90deg); rotateX() rotateY()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移动translate()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>transform:translate(20px);  transform:translate(50%); translateX() translateY()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缩放 scale()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>transform:scale(1.2);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倾斜 skew()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transform:skew(45deg);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变形原点 transform-origin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transform-origin:0 0; (20%,40%) (left top center bottom right)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透视 perspective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perspective:2000px;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透视原点 perspective-origin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perspective-origin:0 0; (20,40%) (left top center bottom right)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3d移动 translate3d()  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*3d效果要在透视的基础之上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transform:translate3d(10px,20%,200px);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3d缩放 scale3d()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transform:scale3d(1.2,1.2,1);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3d旋转 rotate3d()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transform:rotate3d(0,0,1,45deg);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十一、变形风格 transform-style </w:t>
      </w: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transform-style:preserve-3d; 设置支持3D变形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隐藏被旋转元素的背面 </w:t>
      </w:r>
      <w:bookmarkStart w:id="0" w:name="OLE_LINK1"/>
      <w:r>
        <w:rPr>
          <w:rFonts w:hint="eastAsia"/>
          <w:lang w:val="en-US" w:eastAsia="zh-CN"/>
        </w:rPr>
        <w:t>backface-visibility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bookmarkEnd w:id="0"/>
      <w:r>
        <w:rPr>
          <w:rFonts w:hint="eastAsia"/>
          <w:sz w:val="24"/>
          <w:szCs w:val="24"/>
          <w:lang w:val="en-US" w:eastAsia="zh-CN"/>
        </w:rPr>
        <w:t>backface-visibility:hidden;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NJWO7QAAAABQEAAA8AAAAAAAAA&#10;AQAgAAAAIgAAAGRycy9kb3ducmV2LnhtbFBLAQIUABQAAAAIAIdO4kArqOpyGQIAACEEAAAOAAAA&#10;AAAAAAEAIAAAAB8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jc w:val="center"/>
    </w:pPr>
    <w:r>
      <w:rPr>
        <w:rFonts w:hint="eastAsia"/>
        <w:lang w:eastAsia="zh-CN"/>
      </w:rPr>
      <w:t>极客风驰远洋</w:t>
    </w:r>
    <w:r>
      <w:rPr>
        <w:rFonts w:hint="eastAsia"/>
        <w:lang w:val="en-US" w:eastAsia="zh-CN"/>
      </w:rPr>
      <w:t>学习中心 前端工程师、移动HTML5开发工程师、全栈开发学习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E5796"/>
    <w:multiLevelType w:val="singleLevel"/>
    <w:tmpl w:val="57DE579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DE62E0"/>
    <w:multiLevelType w:val="singleLevel"/>
    <w:tmpl w:val="57DE62E0"/>
    <w:lvl w:ilvl="0" w:tentative="0">
      <w:start w:val="1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629AD"/>
    <w:rsid w:val="02B357FC"/>
    <w:rsid w:val="02B86F54"/>
    <w:rsid w:val="046D197C"/>
    <w:rsid w:val="05AC5DF8"/>
    <w:rsid w:val="071D07FE"/>
    <w:rsid w:val="094432F2"/>
    <w:rsid w:val="09851F93"/>
    <w:rsid w:val="0A1F7A5B"/>
    <w:rsid w:val="0BFB30E9"/>
    <w:rsid w:val="0E5F166C"/>
    <w:rsid w:val="11552397"/>
    <w:rsid w:val="11725E14"/>
    <w:rsid w:val="12E50FE8"/>
    <w:rsid w:val="13AF120B"/>
    <w:rsid w:val="199D1A51"/>
    <w:rsid w:val="1DD11679"/>
    <w:rsid w:val="1F840540"/>
    <w:rsid w:val="21B84781"/>
    <w:rsid w:val="255E563B"/>
    <w:rsid w:val="261A2AD5"/>
    <w:rsid w:val="26DA4CCF"/>
    <w:rsid w:val="27DB5B50"/>
    <w:rsid w:val="2B0E188A"/>
    <w:rsid w:val="2D886D50"/>
    <w:rsid w:val="2F6F60CA"/>
    <w:rsid w:val="30C7123E"/>
    <w:rsid w:val="33124FED"/>
    <w:rsid w:val="35140A32"/>
    <w:rsid w:val="35864706"/>
    <w:rsid w:val="36EB2F61"/>
    <w:rsid w:val="39F70C2E"/>
    <w:rsid w:val="3ADF5883"/>
    <w:rsid w:val="3CD66E4D"/>
    <w:rsid w:val="448C1838"/>
    <w:rsid w:val="44D340B8"/>
    <w:rsid w:val="4A104A6B"/>
    <w:rsid w:val="4C2D1E6A"/>
    <w:rsid w:val="4DA31070"/>
    <w:rsid w:val="4FE93F6B"/>
    <w:rsid w:val="5069247B"/>
    <w:rsid w:val="5076564F"/>
    <w:rsid w:val="50851EC3"/>
    <w:rsid w:val="514629AD"/>
    <w:rsid w:val="56463819"/>
    <w:rsid w:val="58C30164"/>
    <w:rsid w:val="5A9C4BD0"/>
    <w:rsid w:val="5BEB674E"/>
    <w:rsid w:val="6000296A"/>
    <w:rsid w:val="61491479"/>
    <w:rsid w:val="628D2ABD"/>
    <w:rsid w:val="64231DB3"/>
    <w:rsid w:val="65CB53E2"/>
    <w:rsid w:val="668D0938"/>
    <w:rsid w:val="68713568"/>
    <w:rsid w:val="68BD5BC6"/>
    <w:rsid w:val="69D11713"/>
    <w:rsid w:val="6AFE3632"/>
    <w:rsid w:val="6F855149"/>
    <w:rsid w:val="71436B90"/>
    <w:rsid w:val="723E7A7F"/>
    <w:rsid w:val="72B23B88"/>
    <w:rsid w:val="75B5214B"/>
    <w:rsid w:val="75BA72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ter\AppData\Roaming\kingsoft\office6\templates\wps\zh_CN\mdemo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mdemo.wpt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2016-09-18T08:52:00Z</dcterms:created>
  <dc:creator>water</dc:creator>
  <cp:lastModifiedBy>water</cp:lastModifiedBy>
  <dcterms:modified xsi:type="dcterms:W3CDTF">2016-09-18T09:35:43Z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